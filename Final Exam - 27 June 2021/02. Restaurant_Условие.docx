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655" w14:textId="6CFE883F" w:rsidR="006F5C65" w:rsidRPr="00281FA4" w:rsidRDefault="006F5C65" w:rsidP="00281FA4">
      <w:pPr>
        <w:pStyle w:val="1"/>
        <w:jc w:val="center"/>
      </w:pPr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proofErr w:type="spellStart"/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proofErr w:type="spellEnd"/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stockProducts</w:t>
      </w:r>
      <w:proofErr w:type="spellEnd"/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4"/>
      </w:pPr>
      <w:proofErr w:type="spellStart"/>
      <w:proofErr w:type="gramStart"/>
      <w:r w:rsidRPr="004C4441">
        <w:t>loadProducts</w:t>
      </w:r>
      <w:proofErr w:type="spellEnd"/>
      <w:r w:rsidRPr="004C4441">
        <w:t>(</w:t>
      </w:r>
      <w:proofErr w:type="gramEnd"/>
      <w:r w:rsidRPr="004C4441">
        <w:t xml:space="preserve">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a3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spellStart"/>
      <w:r w:rsidRPr="002A6533">
        <w:rPr>
          <w:rFonts w:ascii="Consolas" w:hAnsi="Consolas"/>
          <w:b/>
        </w:rPr>
        <w:t>productName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productQuantity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</w:t>
      </w:r>
      <w:proofErr w:type="spellEnd"/>
      <w:r w:rsidRPr="002A6533">
        <w:rPr>
          <w:rFonts w:ascii="Consolas" w:hAnsi="Consolas"/>
          <w:b/>
        </w:rPr>
        <w:t>}"</w:t>
      </w:r>
    </w:p>
    <w:p w14:paraId="66DDCD23" w14:textId="6CB4DEC4" w:rsidR="00281FA4" w:rsidRDefault="001019B0" w:rsidP="00A954D0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a3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proofErr w:type="spellStart"/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proofErr w:type="spellEnd"/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a3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</w:t>
      </w:r>
      <w:proofErr w:type="gramStart"/>
      <w:r w:rsidR="006C461A">
        <w:rPr>
          <w:b/>
        </w:rPr>
        <w:t xml:space="preserve">( </w:t>
      </w:r>
      <w:r w:rsidR="006C461A" w:rsidRPr="002A6533">
        <w:rPr>
          <w:rFonts w:ascii="Consolas" w:hAnsi="Consolas"/>
          <w:b/>
        </w:rPr>
        <w:t>{</w:t>
      </w:r>
      <w:proofErr w:type="spellStart"/>
      <w:proofErr w:type="gramEnd"/>
      <w:r w:rsidR="006C461A"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</w:t>
      </w:r>
      <w:proofErr w:type="spellEnd"/>
      <w:r w:rsidR="006C461A" w:rsidRPr="002A6533">
        <w:rPr>
          <w:rFonts w:ascii="Consolas" w:hAnsi="Consolas"/>
          <w:b/>
        </w:rPr>
        <w:t>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proofErr w:type="spellStart"/>
      <w:r w:rsidR="00196447">
        <w:rPr>
          <w:b/>
        </w:rPr>
        <w:t>stockProducts</w:t>
      </w:r>
      <w:proofErr w:type="spellEnd"/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</w:t>
      </w:r>
      <w:proofErr w:type="spellStart"/>
      <w:r w:rsidRPr="00984D7E">
        <w:rPr>
          <w:lang w:val="bg-BG"/>
        </w:rPr>
        <w:t>and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lang w:val="bg-BG"/>
        </w:rPr>
        <w:t>we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b/>
          <w:lang w:val="bg-BG"/>
        </w:rPr>
        <w:t>deduct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b/>
          <w:lang w:val="bg-BG"/>
        </w:rPr>
        <w:t>the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price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of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the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product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lang w:val="bg-BG"/>
        </w:rPr>
        <w:t>from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b/>
          <w:lang w:val="bg-BG"/>
        </w:rPr>
        <w:t>our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budget</w:t>
      </w:r>
      <w:proofErr w:type="spellEnd"/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proofErr w:type="spellStart"/>
      <w:r w:rsidR="00196447">
        <w:rPr>
          <w:b/>
        </w:rPr>
        <w:t>stockProducts</w:t>
      </w:r>
      <w:proofErr w:type="spellEnd"/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lastRenderedPageBreak/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a3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4"/>
      </w:pPr>
      <w:proofErr w:type="spellStart"/>
      <w:proofErr w:type="gramStart"/>
      <w:r>
        <w:t>addToMenu</w:t>
      </w:r>
      <w:proofErr w:type="spellEnd"/>
      <w:r w:rsidRPr="00A461E5">
        <w:t>(</w:t>
      </w:r>
      <w:proofErr w:type="gramEnd"/>
      <w:r w:rsidRPr="00A461E5">
        <w:t>)</w:t>
      </w:r>
    </w:p>
    <w:p w14:paraId="1D88956F" w14:textId="69130665" w:rsidR="00A461E5" w:rsidRPr="002426E8" w:rsidRDefault="00A461E5" w:rsidP="00C1096D">
      <w:pPr>
        <w:pStyle w:val="a3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a3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>"{</w:t>
      </w:r>
      <w:proofErr w:type="spellStart"/>
      <w:r w:rsidRPr="002A6533">
        <w:rPr>
          <w:rFonts w:ascii="Consolas" w:hAnsi="Consolas"/>
          <w:b/>
          <w:bCs/>
        </w:rPr>
        <w:t>productName</w:t>
      </w:r>
      <w:proofErr w:type="spellEnd"/>
      <w:r w:rsidRPr="002A6533">
        <w:rPr>
          <w:rFonts w:ascii="Consolas" w:hAnsi="Consolas"/>
          <w:b/>
          <w:bCs/>
        </w:rPr>
        <w:t>} {</w:t>
      </w:r>
      <w:proofErr w:type="spellStart"/>
      <w:r w:rsidRPr="002A6533">
        <w:rPr>
          <w:rFonts w:ascii="Consolas" w:hAnsi="Consolas"/>
          <w:b/>
          <w:bCs/>
        </w:rPr>
        <w:t>productQuantity</w:t>
      </w:r>
      <w:proofErr w:type="spellEnd"/>
      <w:r w:rsidRPr="002A6533">
        <w:rPr>
          <w:rFonts w:ascii="Consolas" w:hAnsi="Consolas"/>
          <w:b/>
          <w:bCs/>
        </w:rPr>
        <w:t xml:space="preserve">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2B598F" w:rsidRDefault="001F0294" w:rsidP="00C1096D">
      <w:pPr>
        <w:pStyle w:val="a3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A461E5" w:rsidRPr="002426E8">
        <w:rPr>
          <w:b/>
        </w:rPr>
        <w:t xml:space="preserve">appends a meal </w:t>
      </w:r>
      <w:r w:rsidR="00A461E5" w:rsidRPr="002426E8">
        <w:t xml:space="preserve">into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394AE63E" w:rsidR="00A461E5" w:rsidRDefault="001461FE" w:rsidP="00C1096D">
      <w:pPr>
        <w:pStyle w:val="a3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a3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a3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a3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a3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 xml:space="preserve">{meal} is already in </w:t>
      </w:r>
      <w:proofErr w:type="gramStart"/>
      <w:r w:rsidRPr="002A6533">
        <w:rPr>
          <w:rFonts w:ascii="Consolas" w:hAnsi="Consolas"/>
          <w:b/>
          <w:i/>
        </w:rPr>
        <w:t>the our</w:t>
      </w:r>
      <w:proofErr w:type="gramEnd"/>
      <w:r w:rsidRPr="002A6533">
        <w:rPr>
          <w:rFonts w:ascii="Consolas" w:hAnsi="Consolas"/>
          <w:b/>
          <w:i/>
        </w:rPr>
        <w:t xml:space="preserve">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4"/>
      </w:pPr>
      <w:proofErr w:type="spellStart"/>
      <w:proofErr w:type="gramStart"/>
      <w:r w:rsidRPr="002E30ED">
        <w:t>showTheMenu</w:t>
      </w:r>
      <w:proofErr w:type="spellEnd"/>
      <w:r w:rsidRPr="002E30ED">
        <w:t>(</w:t>
      </w:r>
      <w:proofErr w:type="gramEnd"/>
      <w:r w:rsidRPr="002E30ED">
        <w:t>)</w:t>
      </w:r>
    </w:p>
    <w:p w14:paraId="65F1F4AE" w14:textId="72737129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proofErr w:type="gramStart"/>
      <w:r w:rsidR="005E1633">
        <w:rPr>
          <w:b/>
        </w:rPr>
        <w:t>return</w:t>
      </w:r>
      <w:proofErr w:type="gramEnd"/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4"/>
      </w:pPr>
      <w:proofErr w:type="spellStart"/>
      <w:proofErr w:type="gramStart"/>
      <w:r w:rsidRPr="00984D7E">
        <w:t>makeTheOrder</w:t>
      </w:r>
      <w:proofErr w:type="spellEnd"/>
      <w:r w:rsidRPr="00984D7E">
        <w:t>(</w:t>
      </w:r>
      <w:proofErr w:type="gramEnd"/>
      <w:r w:rsidRPr="00984D7E">
        <w:t>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7E568E" w:rsidRDefault="00984D7E" w:rsidP="002A6533">
      <w:pPr>
        <w:pStyle w:val="a3"/>
        <w:numPr>
          <w:ilvl w:val="0"/>
          <w:numId w:val="28"/>
        </w:numPr>
        <w:spacing w:line="360" w:lineRule="auto"/>
        <w:rPr>
          <w:highlight w:val="yellow"/>
        </w:rPr>
      </w:pPr>
      <w:r w:rsidRPr="007E568E">
        <w:rPr>
          <w:highlight w:val="yellow"/>
        </w:rPr>
        <w:t xml:space="preserve">This method </w:t>
      </w:r>
      <w:r w:rsidRPr="007E568E">
        <w:rPr>
          <w:b/>
          <w:highlight w:val="yellow"/>
        </w:rPr>
        <w:t>searches</w:t>
      </w:r>
      <w:r w:rsidRPr="007E568E">
        <w:rPr>
          <w:highlight w:val="yellow"/>
        </w:rPr>
        <w:t xml:space="preserve"> </w:t>
      </w:r>
      <w:r w:rsidRPr="007E568E">
        <w:rPr>
          <w:b/>
          <w:highlight w:val="yellow"/>
        </w:rPr>
        <w:t>the menu</w:t>
      </w:r>
      <w:r w:rsidRPr="007E568E">
        <w:rPr>
          <w:highlight w:val="yellow"/>
        </w:rPr>
        <w:t xml:space="preserve"> for a </w:t>
      </w:r>
      <w:r w:rsidRPr="007E568E">
        <w:rPr>
          <w:b/>
          <w:highlight w:val="yellow"/>
        </w:rPr>
        <w:t>certain meal</w:t>
      </w:r>
      <w:r w:rsidRPr="007E568E">
        <w:rPr>
          <w:highlight w:val="yellow"/>
        </w:rPr>
        <w:t>.</w:t>
      </w:r>
    </w:p>
    <w:p w14:paraId="41B0D918" w14:textId="7E6B5C70" w:rsidR="00984D7E" w:rsidRPr="007E568E" w:rsidRDefault="00984D7E" w:rsidP="002A6533">
      <w:pPr>
        <w:pStyle w:val="a3"/>
        <w:numPr>
          <w:ilvl w:val="0"/>
          <w:numId w:val="28"/>
        </w:numPr>
        <w:spacing w:line="360" w:lineRule="auto"/>
        <w:rPr>
          <w:highlight w:val="yellow"/>
        </w:rPr>
      </w:pPr>
      <w:r w:rsidRPr="007E568E">
        <w:rPr>
          <w:highlight w:val="yellow"/>
        </w:rPr>
        <w:t xml:space="preserve">If </w:t>
      </w:r>
      <w:r w:rsidRPr="007E568E">
        <w:rPr>
          <w:b/>
          <w:highlight w:val="yellow"/>
        </w:rPr>
        <w:t>we do not have</w:t>
      </w:r>
      <w:r w:rsidRPr="007E568E">
        <w:rPr>
          <w:highlight w:val="yellow"/>
        </w:rPr>
        <w:t xml:space="preserve"> the </w:t>
      </w:r>
      <w:r w:rsidRPr="007E568E">
        <w:rPr>
          <w:b/>
          <w:highlight w:val="yellow"/>
        </w:rPr>
        <w:t>given meal</w:t>
      </w:r>
      <w:r w:rsidRPr="007E568E">
        <w:rPr>
          <w:highlight w:val="yellow"/>
        </w:rPr>
        <w:t xml:space="preserve">, </w:t>
      </w:r>
      <w:r w:rsidR="00B778ED" w:rsidRPr="007E568E">
        <w:rPr>
          <w:b/>
          <w:bCs/>
          <w:highlight w:val="yellow"/>
        </w:rPr>
        <w:t>return</w:t>
      </w:r>
      <w:r w:rsidRPr="007E568E">
        <w:rPr>
          <w:highlight w:val="yellow"/>
        </w:rPr>
        <w:t xml:space="preserve"> the following </w:t>
      </w:r>
      <w:r w:rsidRPr="007E568E">
        <w:rPr>
          <w:b/>
          <w:highlight w:val="yellow"/>
        </w:rPr>
        <w:t>message</w:t>
      </w:r>
      <w:r w:rsidRPr="007E568E">
        <w:rPr>
          <w:highlight w:val="yellow"/>
        </w:rPr>
        <w:t>:</w:t>
      </w:r>
    </w:p>
    <w:p w14:paraId="3885356D" w14:textId="77777777" w:rsidR="002426E8" w:rsidRPr="002A6533" w:rsidRDefault="00984D7E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7E568E">
        <w:rPr>
          <w:rFonts w:ascii="Consolas" w:hAnsi="Consolas"/>
          <w:highlight w:val="yellow"/>
        </w:rPr>
        <w:t>"</w:t>
      </w:r>
      <w:r w:rsidRPr="007E568E">
        <w:rPr>
          <w:rFonts w:ascii="Consolas" w:hAnsi="Consolas"/>
          <w:b/>
          <w:i/>
          <w:highlight w:val="yellow"/>
        </w:rPr>
        <w:t>There is not {meal} yet in our menu, do you want to order something else?</w:t>
      </w:r>
      <w:r w:rsidRPr="007E568E">
        <w:rPr>
          <w:rFonts w:ascii="Consolas" w:hAnsi="Consolas"/>
          <w:highlight w:val="yellow"/>
        </w:rPr>
        <w:t>"</w:t>
      </w:r>
    </w:p>
    <w:p w14:paraId="695F69EA" w14:textId="00446FC0" w:rsidR="00984D7E" w:rsidRPr="00BF2037" w:rsidRDefault="00196447" w:rsidP="002A6533">
      <w:pPr>
        <w:pStyle w:val="a3"/>
        <w:numPr>
          <w:ilvl w:val="0"/>
          <w:numId w:val="29"/>
        </w:numPr>
        <w:spacing w:line="360" w:lineRule="auto"/>
        <w:rPr>
          <w:highlight w:val="yellow"/>
        </w:rPr>
      </w:pPr>
      <w:r w:rsidRPr="00BF2037">
        <w:rPr>
          <w:b/>
          <w:highlight w:val="yellow"/>
        </w:rPr>
        <w:t>Otherwise,</w:t>
      </w:r>
      <w:r w:rsidR="00984D7E" w:rsidRPr="00BF2037">
        <w:rPr>
          <w:highlight w:val="yellow"/>
        </w:rPr>
        <w:t xml:space="preserve"> if we </w:t>
      </w:r>
      <w:r w:rsidR="00984D7E" w:rsidRPr="00BF2037">
        <w:rPr>
          <w:b/>
          <w:highlight w:val="yellow"/>
        </w:rPr>
        <w:t>have</w:t>
      </w:r>
      <w:r w:rsidR="002426E8" w:rsidRPr="00BF2037">
        <w:rPr>
          <w:highlight w:val="yellow"/>
        </w:rPr>
        <w:t xml:space="preserve"> </w:t>
      </w:r>
      <w:r w:rsidR="002426E8" w:rsidRPr="00BF2037">
        <w:rPr>
          <w:b/>
          <w:highlight w:val="yellow"/>
        </w:rPr>
        <w:t>this meal</w:t>
      </w:r>
      <w:r w:rsidR="002426E8" w:rsidRPr="00BF2037">
        <w:rPr>
          <w:highlight w:val="yellow"/>
        </w:rPr>
        <w:t xml:space="preserve"> in </w:t>
      </w:r>
      <w:r w:rsidR="002426E8" w:rsidRPr="00BF2037">
        <w:rPr>
          <w:b/>
          <w:highlight w:val="yellow"/>
        </w:rPr>
        <w:t>the menu</w:t>
      </w:r>
      <w:r w:rsidR="002426E8" w:rsidRPr="00BF2037">
        <w:rPr>
          <w:highlight w:val="yellow"/>
        </w:rPr>
        <w:t xml:space="preserve">, we need to check if we have the </w:t>
      </w:r>
      <w:r w:rsidR="002426E8" w:rsidRPr="00BF2037">
        <w:rPr>
          <w:b/>
          <w:highlight w:val="yellow"/>
        </w:rPr>
        <w:t>needed products</w:t>
      </w:r>
      <w:r w:rsidR="002426E8" w:rsidRPr="00BF2037">
        <w:rPr>
          <w:highlight w:val="yellow"/>
        </w:rPr>
        <w:t xml:space="preserve"> to make it! If we </w:t>
      </w:r>
      <w:r w:rsidR="002426E8" w:rsidRPr="00BF2037">
        <w:rPr>
          <w:b/>
          <w:highlight w:val="yellow"/>
        </w:rPr>
        <w:t>do not have</w:t>
      </w:r>
      <w:r w:rsidR="002426E8" w:rsidRPr="00BF2037">
        <w:rPr>
          <w:highlight w:val="yellow"/>
        </w:rPr>
        <w:t xml:space="preserve"> </w:t>
      </w:r>
      <w:r w:rsidR="002426E8" w:rsidRPr="00BF2037">
        <w:rPr>
          <w:b/>
          <w:highlight w:val="yellow"/>
        </w:rPr>
        <w:t>all needed products</w:t>
      </w:r>
      <w:r w:rsidR="002426E8" w:rsidRPr="00BF2037">
        <w:rPr>
          <w:highlight w:val="yellow"/>
        </w:rPr>
        <w:t xml:space="preserve"> for this meal, </w:t>
      </w:r>
      <w:r w:rsidR="00B778ED" w:rsidRPr="00BF2037">
        <w:rPr>
          <w:b/>
          <w:bCs/>
          <w:highlight w:val="yellow"/>
        </w:rPr>
        <w:t>return</w:t>
      </w:r>
      <w:r w:rsidR="002426E8" w:rsidRPr="00BF2037">
        <w:rPr>
          <w:highlight w:val="yellow"/>
        </w:rPr>
        <w:t xml:space="preserve"> the following </w:t>
      </w:r>
      <w:r w:rsidR="002426E8" w:rsidRPr="00BF2037">
        <w:rPr>
          <w:b/>
          <w:highlight w:val="yellow"/>
        </w:rPr>
        <w:t>message</w:t>
      </w:r>
      <w:r w:rsidR="002426E8" w:rsidRPr="00BF2037">
        <w:rPr>
          <w:highlight w:val="yellow"/>
        </w:rPr>
        <w:t>:</w:t>
      </w:r>
    </w:p>
    <w:p w14:paraId="0C6F359D" w14:textId="77777777" w:rsidR="002426E8" w:rsidRPr="002A6533" w:rsidRDefault="002426E8" w:rsidP="002A6533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BF2037">
        <w:rPr>
          <w:rFonts w:ascii="Consolas" w:hAnsi="Consolas"/>
          <w:b/>
          <w:highlight w:val="yellow"/>
        </w:rPr>
        <w:t>"</w:t>
      </w:r>
      <w:r w:rsidRPr="00BF2037">
        <w:rPr>
          <w:rFonts w:ascii="Consolas" w:hAnsi="Consolas"/>
          <w:b/>
          <w:i/>
          <w:highlight w:val="yellow"/>
        </w:rPr>
        <w:t>For the time being, we cannot complete your order ({meal}), we are very sorry...</w:t>
      </w:r>
      <w:r w:rsidRPr="00BF2037">
        <w:rPr>
          <w:rFonts w:ascii="Consolas" w:hAnsi="Consolas"/>
          <w:b/>
          <w:highlight w:val="yellow"/>
        </w:rPr>
        <w:t>"</w:t>
      </w:r>
    </w:p>
    <w:p w14:paraId="21688853" w14:textId="618A5A5F" w:rsidR="002426E8" w:rsidRDefault="002426E8" w:rsidP="002A6533">
      <w:pPr>
        <w:pStyle w:val="a3"/>
        <w:numPr>
          <w:ilvl w:val="0"/>
          <w:numId w:val="29"/>
        </w:numPr>
        <w:spacing w:line="360" w:lineRule="auto"/>
      </w:pPr>
      <w:r>
        <w:lastRenderedPageBreak/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a3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a3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7A60597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we have 1 meal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Great idea! Now with the Pizza we have 2 meals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gramStart"/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End"/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proofErr w:type="spellEnd"/>
            <w:proofErr w:type="gram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>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7460" w14:textId="77777777" w:rsidR="00F34487" w:rsidRDefault="00F34487" w:rsidP="000C4B47">
      <w:pPr>
        <w:spacing w:before="0" w:after="0" w:line="240" w:lineRule="auto"/>
      </w:pPr>
      <w:r>
        <w:separator/>
      </w:r>
    </w:p>
  </w:endnote>
  <w:endnote w:type="continuationSeparator" w:id="0">
    <w:p w14:paraId="1E78E0E3" w14:textId="77777777" w:rsidR="00F34487" w:rsidRDefault="00F34487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48FDA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A2FB4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OUMy0aQCAACE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A2FB4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E4E20" w14:textId="77777777" w:rsidR="00F34487" w:rsidRDefault="00F34487" w:rsidP="000C4B47">
      <w:pPr>
        <w:spacing w:before="0" w:after="0" w:line="240" w:lineRule="auto"/>
      </w:pPr>
      <w:r>
        <w:separator/>
      </w:r>
    </w:p>
  </w:footnote>
  <w:footnote w:type="continuationSeparator" w:id="0">
    <w:p w14:paraId="3917EFC5" w14:textId="77777777" w:rsidR="00F34487" w:rsidRDefault="00F34487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76D47"/>
    <w:rsid w:val="005E1633"/>
    <w:rsid w:val="006A05A3"/>
    <w:rsid w:val="006C461A"/>
    <w:rsid w:val="006F5C65"/>
    <w:rsid w:val="00741815"/>
    <w:rsid w:val="007E568E"/>
    <w:rsid w:val="008775A4"/>
    <w:rsid w:val="008F4E2F"/>
    <w:rsid w:val="009033D2"/>
    <w:rsid w:val="00984D7E"/>
    <w:rsid w:val="009A4D6A"/>
    <w:rsid w:val="009E7E25"/>
    <w:rsid w:val="00A461E5"/>
    <w:rsid w:val="00A954D0"/>
    <w:rsid w:val="00B778ED"/>
    <w:rsid w:val="00B85467"/>
    <w:rsid w:val="00B96A31"/>
    <w:rsid w:val="00B96BDB"/>
    <w:rsid w:val="00BB4428"/>
    <w:rsid w:val="00BC519C"/>
    <w:rsid w:val="00BF2037"/>
    <w:rsid w:val="00C1096D"/>
    <w:rsid w:val="00C13B7E"/>
    <w:rsid w:val="00C45A29"/>
    <w:rsid w:val="00C45BC1"/>
    <w:rsid w:val="00CD2CC2"/>
    <w:rsid w:val="00D43826"/>
    <w:rsid w:val="00DC2289"/>
    <w:rsid w:val="00E51CA0"/>
    <w:rsid w:val="00E82B95"/>
    <w:rsid w:val="00EA2FED"/>
    <w:rsid w:val="00EE18CE"/>
    <w:rsid w:val="00F34487"/>
    <w:rsid w:val="00F54492"/>
    <w:rsid w:val="00F5538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B4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0C4B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C4B47"/>
  </w:style>
  <w:style w:type="paragraph" w:styleId="a9">
    <w:name w:val="footer"/>
    <w:basedOn w:val="a"/>
    <w:link w:val="aa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C4B47"/>
  </w:style>
  <w:style w:type="character" w:styleId="ab">
    <w:name w:val="Hyperlink"/>
    <w:basedOn w:val="a0"/>
    <w:uiPriority w:val="99"/>
    <w:unhideWhenUsed/>
    <w:rsid w:val="000C4B47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C4B4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4B47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locked/>
    <w:rsid w:val="000C4B47"/>
  </w:style>
  <w:style w:type="table" w:customStyle="1" w:styleId="TableGrid1">
    <w:name w:val="Table Grid1"/>
    <w:basedOn w:val="a1"/>
    <w:next w:val="af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2337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Plamen Iliev</cp:lastModifiedBy>
  <cp:revision>29</cp:revision>
  <dcterms:created xsi:type="dcterms:W3CDTF">2018-12-11T17:18:00Z</dcterms:created>
  <dcterms:modified xsi:type="dcterms:W3CDTF">2021-10-22T07:25:00Z</dcterms:modified>
</cp:coreProperties>
</file>